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077" w:rsidRPr="009E6083" w:rsidRDefault="00756077" w:rsidP="00756077">
      <w:pPr>
        <w:rPr>
          <w:rFonts w:ascii="Times New Roman" w:hAnsi="Times New Roman" w:cs="Times New Roman"/>
          <w:b/>
          <w:sz w:val="24"/>
          <w:szCs w:val="24"/>
        </w:rPr>
      </w:pPr>
      <w:r w:rsidRPr="009E6083">
        <w:rPr>
          <w:rFonts w:ascii="Times New Roman" w:hAnsi="Times New Roman" w:cs="Times New Roman"/>
          <w:b/>
          <w:sz w:val="24"/>
          <w:szCs w:val="24"/>
        </w:rPr>
        <w:t>Ideas</w:t>
      </w:r>
    </w:p>
    <w:p w:rsidR="00423796" w:rsidRPr="009E6083" w:rsidRDefault="00756077" w:rsidP="00756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6083">
        <w:rPr>
          <w:rFonts w:ascii="Times New Roman" w:hAnsi="Times New Roman" w:cs="Times New Roman"/>
          <w:sz w:val="24"/>
          <w:szCs w:val="24"/>
        </w:rPr>
        <w:t xml:space="preserve">Personalized Users </w:t>
      </w:r>
    </w:p>
    <w:p w:rsidR="00756077" w:rsidRPr="009E6083" w:rsidRDefault="00756077" w:rsidP="00756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6083">
        <w:rPr>
          <w:rFonts w:ascii="Times New Roman" w:hAnsi="Times New Roman" w:cs="Times New Roman"/>
          <w:sz w:val="24"/>
          <w:szCs w:val="24"/>
        </w:rPr>
        <w:t>Purchasing Posters</w:t>
      </w:r>
    </w:p>
    <w:p w:rsidR="00756077" w:rsidRPr="009E6083" w:rsidRDefault="00756077" w:rsidP="00756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6083">
        <w:rPr>
          <w:rFonts w:ascii="Times New Roman" w:hAnsi="Times New Roman" w:cs="Times New Roman"/>
          <w:sz w:val="24"/>
          <w:szCs w:val="24"/>
        </w:rPr>
        <w:t>More Search Criteria</w:t>
      </w:r>
    </w:p>
    <w:p w:rsidR="00756077" w:rsidRPr="009E6083" w:rsidRDefault="00756077" w:rsidP="00756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6083">
        <w:rPr>
          <w:rFonts w:ascii="Times New Roman" w:hAnsi="Times New Roman" w:cs="Times New Roman"/>
          <w:sz w:val="24"/>
          <w:szCs w:val="24"/>
        </w:rPr>
        <w:t>Multiple Pages</w:t>
      </w:r>
    </w:p>
    <w:p w:rsidR="00756077" w:rsidRPr="009E6083" w:rsidRDefault="00756077" w:rsidP="00756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6083">
        <w:rPr>
          <w:rFonts w:ascii="Times New Roman" w:hAnsi="Times New Roman" w:cs="Times New Roman"/>
          <w:sz w:val="24"/>
          <w:szCs w:val="24"/>
        </w:rPr>
        <w:t>More Content</w:t>
      </w:r>
    </w:p>
    <w:p w:rsidR="00756077" w:rsidRPr="009E6083" w:rsidRDefault="00756077" w:rsidP="00756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6083">
        <w:rPr>
          <w:rFonts w:ascii="Times New Roman" w:hAnsi="Times New Roman" w:cs="Times New Roman"/>
          <w:sz w:val="24"/>
          <w:szCs w:val="24"/>
        </w:rPr>
        <w:t>Submittable</w:t>
      </w:r>
      <w:proofErr w:type="spellEnd"/>
      <w:r w:rsidRPr="009E6083">
        <w:rPr>
          <w:rFonts w:ascii="Times New Roman" w:hAnsi="Times New Roman" w:cs="Times New Roman"/>
          <w:sz w:val="24"/>
          <w:szCs w:val="24"/>
        </w:rPr>
        <w:t xml:space="preserve"> Content</w:t>
      </w:r>
    </w:p>
    <w:p w:rsidR="00756077" w:rsidRPr="009E6083" w:rsidRDefault="00756077" w:rsidP="00756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6083">
        <w:rPr>
          <w:rFonts w:ascii="Times New Roman" w:hAnsi="Times New Roman" w:cs="Times New Roman"/>
          <w:sz w:val="24"/>
          <w:szCs w:val="24"/>
        </w:rPr>
        <w:t>DLC</w:t>
      </w:r>
    </w:p>
    <w:p w:rsidR="00F00507" w:rsidRPr="009E6083" w:rsidRDefault="00756077" w:rsidP="00F00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6083">
        <w:rPr>
          <w:rFonts w:ascii="Times New Roman" w:hAnsi="Times New Roman" w:cs="Times New Roman"/>
          <w:sz w:val="24"/>
          <w:szCs w:val="24"/>
        </w:rPr>
        <w:t>Other site links from developer</w:t>
      </w:r>
      <w:r w:rsidR="00F00507" w:rsidRPr="009E6083">
        <w:rPr>
          <w:rFonts w:ascii="Times New Roman" w:hAnsi="Times New Roman" w:cs="Times New Roman"/>
          <w:sz w:val="24"/>
          <w:szCs w:val="24"/>
        </w:rPr>
        <w:t xml:space="preserve"> or external</w:t>
      </w:r>
      <w:bookmarkStart w:id="0" w:name="_GoBack"/>
      <w:bookmarkEnd w:id="0"/>
    </w:p>
    <w:p w:rsidR="00F00507" w:rsidRDefault="00F00507" w:rsidP="00F00507"/>
    <w:p w:rsidR="00756077" w:rsidRDefault="00756077"/>
    <w:sectPr w:rsidR="00756077" w:rsidSect="0042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45689"/>
    <w:multiLevelType w:val="hybridMultilevel"/>
    <w:tmpl w:val="24A8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77"/>
    <w:rsid w:val="00423796"/>
    <w:rsid w:val="00756077"/>
    <w:rsid w:val="009E6083"/>
    <w:rsid w:val="00F0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AB693-B4BA-4F59-A010-092BAE30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318D44AC</Template>
  <TotalTime>14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BSSD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Linville, Michael</dc:creator>
  <cp:keywords/>
  <dc:description/>
  <cp:lastModifiedBy>Linville, Michael</cp:lastModifiedBy>
  <cp:revision>2</cp:revision>
  <dcterms:created xsi:type="dcterms:W3CDTF">2015-03-23T12:56:00Z</dcterms:created>
  <dcterms:modified xsi:type="dcterms:W3CDTF">2015-03-23T13:10:00Z</dcterms:modified>
</cp:coreProperties>
</file>